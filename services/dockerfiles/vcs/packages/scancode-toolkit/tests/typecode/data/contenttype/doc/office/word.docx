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CC" w:rsidRDefault="000325CC">
      <w:r>
        <w:t>test</w:t>
      </w:r>
    </w:p>
    <w:sectPr w:rsidR="000325CC" w:rsidSect="00032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D2044"/>
    <w:multiLevelType w:val="multilevel"/>
    <w:tmpl w:val="9B5E038A"/>
    <w:styleLink w:val="StyleBulletedSymbolsymbolBefore025Hangi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57B2"/>
    <w:rsid w:val="000325CC"/>
    <w:rsid w:val="00041BF0"/>
    <w:rsid w:val="00305F45"/>
    <w:rsid w:val="00C1107E"/>
    <w:rsid w:val="00D47233"/>
    <w:rsid w:val="00D75E60"/>
    <w:rsid w:val="00DB57B2"/>
    <w:rsid w:val="00ED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05F45"/>
    <w:pPr>
      <w:suppressAutoHyphens/>
    </w:pPr>
    <w:rPr>
      <w:rFonts w:ascii="Arial" w:hAnsi="Arial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1107E"/>
    <w:pPr>
      <w:keepNext/>
      <w:spacing w:before="240" w:after="60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1107E"/>
    <w:pPr>
      <w:keepNext/>
      <w:spacing w:before="240" w:after="60"/>
      <w:ind w:left="3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1107E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107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1107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99"/>
    <w:semiHidden/>
    <w:rsid w:val="00C1107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E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E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numbering" w:customStyle="1" w:styleId="StyleBulletedSymbolsymbolBefore025Hanging025">
    <w:name w:val="Style Bulleted Symbol (symbol) Before:  0.25&quot; Hanging:  0.25&quot;"/>
    <w:rsid w:val="00F850E9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4</Characters>
  <Application>Microsoft Office Outlook</Application>
  <DocSecurity>0</DocSecurity>
  <Lines>0</Lines>
  <Paragraphs>0</Paragraphs>
  <ScaleCrop>false</ScaleCrop>
  <Company>-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pombredanne</dc:creator>
  <cp:keywords/>
  <dc:description/>
  <cp:lastModifiedBy>pombredanne</cp:lastModifiedBy>
  <cp:revision>1</cp:revision>
  <dcterms:created xsi:type="dcterms:W3CDTF">2015-03-22T20:32:00Z</dcterms:created>
  <dcterms:modified xsi:type="dcterms:W3CDTF">2015-03-22T20:33:00Z</dcterms:modified>
</cp:coreProperties>
</file>